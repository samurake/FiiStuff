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F62" w:rsidRDefault="0064640D" w:rsidP="00A64777">
      <w:pPr>
        <w:pStyle w:val="papertitle"/>
        <w:spacing w:after="0"/>
      </w:pPr>
      <w:r>
        <w:t>Password Man</w:t>
      </w:r>
      <w:bookmarkStart w:id="0" w:name="_GoBack"/>
      <w:bookmarkEnd w:id="0"/>
      <w:r>
        <w:t>ager(C): Manager de parole multiple pentru diferiți utilizatori</w:t>
      </w:r>
      <w:r w:rsidR="003025A7">
        <w:t>.</w:t>
      </w:r>
    </w:p>
    <w:p w:rsidR="00A64777" w:rsidRPr="00A64777" w:rsidRDefault="00A64777" w:rsidP="00A64777">
      <w:pPr>
        <w:pStyle w:val="papersubtitle"/>
      </w:pPr>
      <w:r>
        <w:t xml:space="preserve">- Documentație proiect final </w:t>
      </w:r>
      <w:r>
        <w:rPr>
          <w:lang w:val="ro-RO"/>
        </w:rPr>
        <w:t>Rețele de Calculatoare</w:t>
      </w:r>
      <w:r>
        <w:t xml:space="preserve"> -</w:t>
      </w:r>
    </w:p>
    <w:p w:rsidR="003025A7" w:rsidRDefault="003025A7" w:rsidP="007231A6">
      <w:pPr>
        <w:pStyle w:val="author"/>
        <w:rPr>
          <w:lang w:val="ro-RO"/>
        </w:rPr>
      </w:pPr>
    </w:p>
    <w:p w:rsidR="00A64777" w:rsidRDefault="0064640D" w:rsidP="007231A6">
      <w:pPr>
        <w:pStyle w:val="author"/>
        <w:rPr>
          <w:lang w:val="ro-RO"/>
        </w:rPr>
      </w:pPr>
      <w:r>
        <w:rPr>
          <w:lang w:val="ro-RO"/>
        </w:rPr>
        <w:t>Tudor-George Motrescu, grupa IIA7</w:t>
      </w:r>
    </w:p>
    <w:p w:rsidR="007231A6" w:rsidRDefault="00A64777" w:rsidP="00A64777">
      <w:pPr>
        <w:pStyle w:val="address"/>
        <w:rPr>
          <w:lang w:val="ro-RO"/>
        </w:rPr>
      </w:pPr>
      <w:r>
        <w:rPr>
          <w:rFonts w:eastAsiaTheme="minorEastAsia"/>
          <w:lang w:val="ro-RO" w:eastAsia="en-US"/>
        </w:rPr>
        <w:t>Universitatea “Alexandru Ioan Cuza”, Iasi, Facultatea de Informatica</w:t>
      </w:r>
      <w:r>
        <w:rPr>
          <w:lang w:val="ro-RO"/>
        </w:rPr>
        <w:t xml:space="preserve"> </w:t>
      </w:r>
    </w:p>
    <w:p w:rsidR="00A64777" w:rsidRPr="0064640D" w:rsidRDefault="004D2862" w:rsidP="0064640D">
      <w:pPr>
        <w:pStyle w:val="address"/>
        <w:rPr>
          <w:rFonts w:ascii="Courier" w:hAnsi="Courier"/>
          <w:noProof/>
        </w:rPr>
      </w:pPr>
      <w:hyperlink r:id="rId8" w:history="1">
        <w:r w:rsidR="0064640D" w:rsidRPr="00FE0687">
          <w:rPr>
            <w:rStyle w:val="Hyperlink"/>
            <w:rFonts w:ascii="Courier" w:hAnsi="Courier"/>
            <w:noProof/>
          </w:rPr>
          <w:t>samurake96@gmail.com</w:t>
        </w:r>
      </w:hyperlink>
    </w:p>
    <w:p w:rsidR="007231A6" w:rsidRDefault="007231A6" w:rsidP="007231A6">
      <w:pPr>
        <w:pStyle w:val="address"/>
        <w:rPr>
          <w:lang w:val="ro-RO"/>
        </w:rPr>
      </w:pPr>
    </w:p>
    <w:p w:rsidR="003025A7" w:rsidRDefault="003025A7" w:rsidP="007231A6">
      <w:pPr>
        <w:pStyle w:val="address"/>
        <w:rPr>
          <w:lang w:val="ro-RO"/>
        </w:rPr>
      </w:pPr>
    </w:p>
    <w:p w:rsidR="003025A7" w:rsidRDefault="003025A7" w:rsidP="007231A6">
      <w:pPr>
        <w:pStyle w:val="address"/>
        <w:rPr>
          <w:lang w:val="ro-RO"/>
        </w:rPr>
      </w:pPr>
    </w:p>
    <w:p w:rsidR="003025A7" w:rsidRDefault="003025A7" w:rsidP="007231A6">
      <w:pPr>
        <w:pStyle w:val="address"/>
        <w:rPr>
          <w:lang w:val="ro-RO"/>
        </w:rPr>
      </w:pPr>
    </w:p>
    <w:p w:rsidR="00E54D10" w:rsidRPr="00826E03" w:rsidRDefault="00826E03" w:rsidP="00826E03">
      <w:pPr>
        <w:pStyle w:val="heading1"/>
        <w:rPr>
          <w:lang w:val="ro-RO"/>
        </w:rPr>
      </w:pPr>
      <w:r>
        <w:rPr>
          <w:lang w:val="ro-RO"/>
        </w:rPr>
        <w:t>Introducere</w:t>
      </w:r>
      <w:r>
        <w:rPr>
          <w:lang w:val="en-GB"/>
        </w:rPr>
        <w:t>:</w:t>
      </w:r>
    </w:p>
    <w:p w:rsidR="00373287" w:rsidRPr="00A50784" w:rsidRDefault="00373287" w:rsidP="00373287">
      <w:pPr>
        <w:pStyle w:val="p1a"/>
        <w:ind w:left="567"/>
        <w:rPr>
          <w:lang w:val="en-GB"/>
        </w:rPr>
      </w:pPr>
      <w:r>
        <w:rPr>
          <w:lang w:val="ro-RO"/>
        </w:rPr>
        <w:t xml:space="preserve">Proiectul denumit </w:t>
      </w:r>
      <w:r w:rsidR="00A856A6">
        <w:t>“Password Manager</w:t>
      </w:r>
      <w:r>
        <w:t>”</w:t>
      </w:r>
      <w:r>
        <w:rPr>
          <w:lang w:val="ro-RO"/>
        </w:rPr>
        <w:t xml:space="preserve"> presupune implementarea unei aplicații compusă dintr-o componentă server (</w:t>
      </w:r>
      <w:r w:rsidR="00874CBC">
        <w:rPr>
          <w:lang w:val="ro-RO"/>
        </w:rPr>
        <w:t xml:space="preserve">de tip TCP/IP) </w:t>
      </w:r>
      <w:r w:rsidR="007B04DC">
        <w:rPr>
          <w:lang w:val="ro-RO"/>
        </w:rPr>
        <w:t>și o componentă client care</w:t>
      </w:r>
      <w:r w:rsidR="00A856A6">
        <w:rPr>
          <w:lang w:val="ro-RO"/>
        </w:rPr>
        <w:t xml:space="preserve"> a</w:t>
      </w:r>
      <w:r w:rsidR="00397ED0">
        <w:rPr>
          <w:lang w:val="ro-RO"/>
        </w:rPr>
        <w:t xml:space="preserve">re rolul de a organiza toate parolele unui utilizator pentru a elimina nevoia de a le mai reține. </w:t>
      </w:r>
      <w:r w:rsidR="00826E03">
        <w:rPr>
          <w:lang w:val="ro-RO"/>
        </w:rPr>
        <w:t>În cadrul aplicației, fiecare utilizator poate să își organizeze parolele salvate în diferite categorii, iar pentru fiecare parolă va avea posiblitatea introducerii unor informații adiționale precum titlu, username, url, notițe, adresă, data nașterii. Utilizatorii se pot conecta folosindu-se de un username și o parolă master.</w:t>
      </w:r>
    </w:p>
    <w:p w:rsidR="007B04DC" w:rsidRDefault="007B04DC" w:rsidP="00373287">
      <w:pPr>
        <w:pStyle w:val="p1a"/>
        <w:ind w:left="567"/>
        <w:rPr>
          <w:lang w:val="ro-RO"/>
        </w:rPr>
      </w:pPr>
    </w:p>
    <w:p w:rsidR="00826E03" w:rsidRPr="003025A7" w:rsidRDefault="007B04DC" w:rsidP="00826E03">
      <w:pPr>
        <w:pStyle w:val="p1a"/>
        <w:ind w:left="567"/>
        <w:rPr>
          <w:lang w:val="en-GB"/>
        </w:rPr>
      </w:pPr>
      <w:r>
        <w:rPr>
          <w:lang w:val="ro-RO"/>
        </w:rPr>
        <w:t>În această lucrare se vor regăsi</w:t>
      </w:r>
      <w:r w:rsidR="00826E03">
        <w:rPr>
          <w:lang w:val="ro-RO"/>
        </w:rPr>
        <w:t xml:space="preserve"> detalii ale aplicației Password Manager precum și detalii referitoare la tehnologiile utilizate, sistemele implementate și </w:t>
      </w:r>
      <w:r w:rsidR="003025A7">
        <w:rPr>
          <w:lang w:val="ro-RO"/>
        </w:rPr>
        <w:t>opțiunile utilizatorilor.</w:t>
      </w:r>
    </w:p>
    <w:p w:rsidR="00A856A6" w:rsidRDefault="00A856A6" w:rsidP="00A856A6">
      <w:pPr>
        <w:rPr>
          <w:lang w:val="ro-RO"/>
        </w:rPr>
      </w:pPr>
    </w:p>
    <w:p w:rsidR="00263309" w:rsidRDefault="00263309" w:rsidP="00A856A6">
      <w:pPr>
        <w:pStyle w:val="p1a"/>
        <w:ind w:left="567"/>
        <w:rPr>
          <w:lang w:val="ro-RO"/>
        </w:rPr>
      </w:pPr>
      <w:r>
        <w:rPr>
          <w:lang w:val="ro-RO"/>
        </w:rPr>
        <w:br w:type="page"/>
      </w:r>
    </w:p>
    <w:p w:rsidR="00263309" w:rsidRDefault="00263309" w:rsidP="00263309">
      <w:pPr>
        <w:pStyle w:val="heading1"/>
        <w:rPr>
          <w:lang w:val="ro-RO"/>
        </w:rPr>
      </w:pPr>
      <w:r>
        <w:rPr>
          <w:lang w:val="ro-RO"/>
        </w:rPr>
        <w:lastRenderedPageBreak/>
        <w:t>Tehnologii utilizate</w:t>
      </w:r>
    </w:p>
    <w:p w:rsidR="00263309" w:rsidRDefault="00263309" w:rsidP="00263309">
      <w:pPr>
        <w:pStyle w:val="p1a"/>
        <w:rPr>
          <w:lang w:val="ro-RO"/>
        </w:rPr>
      </w:pPr>
      <w:r>
        <w:rPr>
          <w:b/>
          <w:lang w:val="ro-RO"/>
        </w:rPr>
        <w:t xml:space="preserve">Sisteme de operare compatibile și limbaje de programare utilizate. </w:t>
      </w:r>
      <w:r>
        <w:rPr>
          <w:lang w:val="ro-RO"/>
        </w:rPr>
        <w:t>Aplicația va rula pe sistem</w:t>
      </w:r>
      <w:r w:rsidR="003025A7">
        <w:rPr>
          <w:lang w:val="ro-RO"/>
        </w:rPr>
        <w:t>ele de operare Linux (</w:t>
      </w:r>
      <w:r>
        <w:rPr>
          <w:lang w:val="ro-RO"/>
        </w:rPr>
        <w:t xml:space="preserve">de preferat, </w:t>
      </w:r>
      <w:r w:rsidRPr="00263309">
        <w:rPr>
          <w:b/>
          <w:lang w:val="ro-RO"/>
        </w:rPr>
        <w:t>Ubuntu</w:t>
      </w:r>
      <w:r>
        <w:rPr>
          <w:lang w:val="ro-RO"/>
        </w:rPr>
        <w:t xml:space="preserve">) și va fi realizată utilizând cod scris in </w:t>
      </w:r>
      <w:r>
        <w:rPr>
          <w:b/>
          <w:lang w:val="ro-RO"/>
        </w:rPr>
        <w:t>C/C++</w:t>
      </w:r>
      <w:r>
        <w:rPr>
          <w:lang w:val="ro-RO"/>
        </w:rPr>
        <w:t>.</w:t>
      </w:r>
    </w:p>
    <w:p w:rsidR="00263309" w:rsidRDefault="00263309" w:rsidP="00263309">
      <w:pPr>
        <w:pStyle w:val="p1a"/>
        <w:rPr>
          <w:lang w:val="ro-RO"/>
        </w:rPr>
      </w:pPr>
    </w:p>
    <w:p w:rsidR="00263309" w:rsidRPr="0018335E" w:rsidRDefault="00263309" w:rsidP="00263309">
      <w:pPr>
        <w:ind w:firstLine="0"/>
        <w:rPr>
          <w:lang w:val="en-GB"/>
        </w:rPr>
      </w:pPr>
      <w:r w:rsidRPr="00263309">
        <w:rPr>
          <w:b/>
        </w:rPr>
        <w:t>Comunicarea în rețea.</w:t>
      </w:r>
      <w:r>
        <w:rPr>
          <w:b/>
        </w:rPr>
        <w:t xml:space="preserve"> </w:t>
      </w:r>
      <w:r w:rsidR="00FE0758">
        <w:t xml:space="preserve">Relativ la comunicarea in </w:t>
      </w:r>
      <w:r w:rsidR="00FE0758">
        <w:rPr>
          <w:lang w:val="ro-RO"/>
        </w:rPr>
        <w:t xml:space="preserve">rețea, aplicația </w:t>
      </w:r>
      <w:r w:rsidR="00F05ABA">
        <w:rPr>
          <w:lang w:val="ro-RO"/>
        </w:rPr>
        <w:t>va</w:t>
      </w:r>
      <w:r w:rsidR="003025A7">
        <w:rPr>
          <w:lang w:val="ro-RO"/>
        </w:rPr>
        <w:t xml:space="preserve"> utiliza, la nivelul acesteia</w:t>
      </w:r>
      <w:r w:rsidR="00F05ABA">
        <w:rPr>
          <w:lang w:val="ro-RO"/>
        </w:rPr>
        <w:t>, un proto</w:t>
      </w:r>
      <w:r w:rsidR="005F041F">
        <w:rPr>
          <w:lang w:val="ro-RO"/>
        </w:rPr>
        <w:t xml:space="preserve">col de comunicare ce va permite verificarea </w:t>
      </w:r>
      <w:r w:rsidR="003025A7">
        <w:rPr>
          <w:lang w:val="ro-RO"/>
        </w:rPr>
        <w:t>utilizatorilor folosindu-se de userul și parola acestora. Apoi utilizatorii au acces la înformații putându</w:t>
      </w:r>
      <w:r w:rsidR="0018335E">
        <w:rPr>
          <w:lang w:val="ro-RO"/>
        </w:rPr>
        <w:t>-și organiza parolele și câmpurile corespunzătoare acestora după preferințe.</w:t>
      </w:r>
      <w:r w:rsidR="0018335E">
        <w:rPr>
          <w:lang w:val="en-GB"/>
        </w:rPr>
        <w:t xml:space="preserve"> </w:t>
      </w:r>
      <w:r w:rsidR="005F041F">
        <w:rPr>
          <w:lang w:val="ro-RO"/>
        </w:rPr>
        <w:t xml:space="preserve">Acest protocol se va ajuta de o conexiune bazată pe TCP. Alegerea poate fi justificată în mod evident prin faptul că fișierele document vor conține </w:t>
      </w:r>
      <w:r w:rsidR="005F041F" w:rsidRPr="005F041F">
        <w:rPr>
          <w:b/>
          <w:i/>
          <w:lang w:val="ro-RO"/>
        </w:rPr>
        <w:t>date sensibile</w:t>
      </w:r>
      <w:r w:rsidR="005F041F">
        <w:rPr>
          <w:b/>
          <w:i/>
          <w:lang w:val="ro-RO"/>
        </w:rPr>
        <w:t xml:space="preserve"> </w:t>
      </w:r>
      <w:r w:rsidR="0018335E">
        <w:rPr>
          <w:lang w:val="ro-RO"/>
        </w:rPr>
        <w:t>(</w:t>
      </w:r>
      <w:r w:rsidR="00550D74">
        <w:rPr>
          <w:lang w:val="ro-RO"/>
        </w:rPr>
        <w:t>parolele salvate, link-urile unde pot fii folosite, notițe despre ce se află pe link-urile de acolo)</w:t>
      </w:r>
      <w:r w:rsidR="005F041F">
        <w:rPr>
          <w:lang w:val="ro-RO"/>
        </w:rPr>
        <w:t xml:space="preserve">. În plus, aplicația va trebui să se asigure </w:t>
      </w:r>
      <w:r w:rsidR="00E73553">
        <w:rPr>
          <w:lang w:val="ro-RO"/>
        </w:rPr>
        <w:t>că informații</w:t>
      </w:r>
      <w:r w:rsidR="00550D74">
        <w:rPr>
          <w:lang w:val="ro-RO"/>
        </w:rPr>
        <w:t>le relative la utilizatorii acesteia pot fii accesate doar după validările de securitate de rigoare și că un utilizator conectat nu poate accesa informațiile altor utilizatori(acesta poate lucra doar cu informațiile specifice acestuia).</w:t>
      </w:r>
    </w:p>
    <w:p w:rsidR="00E73553" w:rsidRDefault="00E73553" w:rsidP="00263309">
      <w:pPr>
        <w:ind w:firstLine="0"/>
        <w:rPr>
          <w:lang w:val="ro-RO"/>
        </w:rPr>
      </w:pPr>
    </w:p>
    <w:p w:rsidR="00E73553" w:rsidRDefault="00E73553" w:rsidP="00E73553">
      <w:pPr>
        <w:pStyle w:val="heading1"/>
        <w:rPr>
          <w:lang w:val="ro-RO"/>
        </w:rPr>
      </w:pPr>
      <w:r>
        <w:rPr>
          <w:lang w:val="ro-RO"/>
        </w:rPr>
        <w:t xml:space="preserve">Arhitectura </w:t>
      </w:r>
    </w:p>
    <w:p w:rsidR="00E73553" w:rsidRDefault="0018335E" w:rsidP="00E73553">
      <w:pPr>
        <w:pStyle w:val="p1a"/>
        <w:rPr>
          <w:lang w:val="ro-RO"/>
        </w:rPr>
      </w:pPr>
      <w:r>
        <w:rPr>
          <w:lang w:val="ro-RO"/>
        </w:rPr>
        <w:t>Aplicația ”Password Manager</w:t>
      </w:r>
      <w:r w:rsidR="00E73553">
        <w:rPr>
          <w:lang w:val="ro-RO"/>
        </w:rPr>
        <w:t xml:space="preserve">” va fi alcatuită din mai multe componente ce vor interacționa spre a-și îndeplini scopul primar. </w:t>
      </w:r>
    </w:p>
    <w:p w:rsidR="00E73553" w:rsidRDefault="00E73553" w:rsidP="00E73553">
      <w:pPr>
        <w:pStyle w:val="p1a"/>
        <w:rPr>
          <w:lang w:val="ro-RO"/>
        </w:rPr>
      </w:pPr>
    </w:p>
    <w:p w:rsidR="00E73553" w:rsidRDefault="00E73553" w:rsidP="00E73553">
      <w:pPr>
        <w:pStyle w:val="heading2"/>
        <w:rPr>
          <w:lang w:val="ro-RO"/>
        </w:rPr>
      </w:pPr>
      <w:r>
        <w:rPr>
          <w:lang w:val="ro-RO"/>
        </w:rPr>
        <w:t>Client-ul</w:t>
      </w:r>
    </w:p>
    <w:p w:rsidR="00E73553" w:rsidRPr="00550D74" w:rsidRDefault="00E73553" w:rsidP="00E73553">
      <w:pPr>
        <w:pStyle w:val="p1a"/>
        <w:rPr>
          <w:lang w:val="ro-RO"/>
        </w:rPr>
      </w:pPr>
      <w:r>
        <w:rPr>
          <w:lang w:val="ro-RO"/>
        </w:rPr>
        <w:t>Client-ul este modulul disponibil utilizatorilor finali, pe care îl vor putea utiliza pe stațiile de lucru. El reprezintă un program concep</w:t>
      </w:r>
      <w:r w:rsidR="00550D74">
        <w:rPr>
          <w:lang w:val="ro-RO"/>
        </w:rPr>
        <w:t>ut pentru Linux prin care clienții se pot conecta la server înregistrându-se la aplicație folosind un user și o parolă sau conecta la aceasta folosindu-se de datele de la înregistrare pentru a își adauga/sterge/edita parolele și informațiile specifice acestora.</w:t>
      </w:r>
    </w:p>
    <w:p w:rsidR="00E73553" w:rsidRDefault="00E73553" w:rsidP="00E73553">
      <w:pPr>
        <w:pStyle w:val="p1a"/>
        <w:rPr>
          <w:lang w:val="ro-RO"/>
        </w:rPr>
      </w:pPr>
    </w:p>
    <w:p w:rsidR="00E73553" w:rsidRDefault="00E73553" w:rsidP="00E73553">
      <w:pPr>
        <w:pStyle w:val="heading2"/>
        <w:rPr>
          <w:lang w:val="ro-RO"/>
        </w:rPr>
      </w:pPr>
      <w:r>
        <w:rPr>
          <w:lang w:val="ro-RO"/>
        </w:rPr>
        <w:t>Server-ul</w:t>
      </w:r>
    </w:p>
    <w:p w:rsidR="00550D74" w:rsidRDefault="00E73553" w:rsidP="00E73553">
      <w:pPr>
        <w:pStyle w:val="p1a"/>
        <w:rPr>
          <w:lang w:val="ro-RO"/>
        </w:rPr>
      </w:pPr>
      <w:r>
        <w:rPr>
          <w:lang w:val="ro-RO"/>
        </w:rPr>
        <w:t>Server-ul este comp</w:t>
      </w:r>
      <w:r w:rsidR="00550D74">
        <w:rPr>
          <w:lang w:val="ro-RO"/>
        </w:rPr>
        <w:t xml:space="preserve">onenta care asigură </w:t>
      </w:r>
      <w:r w:rsidR="00ED7014">
        <w:rPr>
          <w:lang w:val="ro-RO"/>
        </w:rPr>
        <w:t>verificările de rigoare pentru utilizatori(în caz că datele lor de conectare sunt greșite conexiunea cu aceștia este sistată), stocarea de date și respectiv accesarea acestora pentru operațiunile de adăugare/ștergere/editare.</w:t>
      </w:r>
    </w:p>
    <w:p w:rsidR="00E73553" w:rsidRDefault="00ED7014" w:rsidP="00E73553">
      <w:pPr>
        <w:pStyle w:val="p1a"/>
        <w:rPr>
          <w:lang w:val="ro-RO"/>
        </w:rPr>
      </w:pPr>
      <w:r>
        <w:rPr>
          <w:lang w:val="ro-RO"/>
        </w:rPr>
        <w:t>Acesta rulează până ce administratorul dorește oprirea lui</w:t>
      </w:r>
      <w:r w:rsidR="00473226">
        <w:rPr>
          <w:lang w:val="ro-RO"/>
        </w:rPr>
        <w:t xml:space="preserve"> asigurându-se</w:t>
      </w:r>
      <w:r w:rsidR="00E73553">
        <w:rPr>
          <w:lang w:val="ro-RO"/>
        </w:rPr>
        <w:t xml:space="preserve"> că toate </w:t>
      </w:r>
      <w:r w:rsidR="00680248">
        <w:rPr>
          <w:lang w:val="ro-RO"/>
        </w:rPr>
        <w:t>eventualele legături la clienți în momentul închiderii programului vor fi sistate, dealocând toate</w:t>
      </w:r>
      <w:r>
        <w:rPr>
          <w:lang w:val="ro-RO"/>
        </w:rPr>
        <w:t xml:space="preserve"> resursele utilizate de aceștia și asigurând salvarea datelor folosindu-se de persistența fișierelor.</w:t>
      </w:r>
      <w:r w:rsidR="00680248">
        <w:rPr>
          <w:lang w:val="ro-RO"/>
        </w:rPr>
        <w:t xml:space="preserve"> </w:t>
      </w:r>
    </w:p>
    <w:p w:rsidR="00680248" w:rsidRDefault="00680248" w:rsidP="00E73553">
      <w:pPr>
        <w:pStyle w:val="p1a"/>
        <w:rPr>
          <w:lang w:val="ro-RO"/>
        </w:rPr>
      </w:pPr>
    </w:p>
    <w:p w:rsidR="00874CBC" w:rsidRDefault="00ED7014" w:rsidP="007A13D1">
      <w:pPr>
        <w:pStyle w:val="heading2"/>
        <w:rPr>
          <w:lang w:val="ro-RO"/>
        </w:rPr>
      </w:pPr>
      <w:r>
        <w:rPr>
          <w:lang w:val="ro-RO"/>
        </w:rPr>
        <w:lastRenderedPageBreak/>
        <w:t>Sistemul de înregistrare/login</w:t>
      </w:r>
      <w:r>
        <w:rPr>
          <w:lang w:val="en-GB"/>
        </w:rPr>
        <w:t>:</w:t>
      </w:r>
    </w:p>
    <w:p w:rsidR="007A13D1" w:rsidRPr="001D6C70" w:rsidRDefault="007A13D1" w:rsidP="007A13D1">
      <w:pPr>
        <w:pStyle w:val="p1a"/>
        <w:rPr>
          <w:lang w:val="ro-RO"/>
        </w:rPr>
      </w:pPr>
      <w:r>
        <w:rPr>
          <w:lang w:val="ro-RO"/>
        </w:rPr>
        <w:t>Comunicarea între client ș</w:t>
      </w:r>
      <w:r w:rsidRPr="007A13D1">
        <w:rPr>
          <w:lang w:val="ro-RO"/>
        </w:rPr>
        <w:t>i server se va reali</w:t>
      </w:r>
      <w:r w:rsidR="00473226">
        <w:rPr>
          <w:lang w:val="ro-RO"/>
        </w:rPr>
        <w:t>za</w:t>
      </w:r>
      <w:r w:rsidRPr="007A13D1">
        <w:rPr>
          <w:i/>
          <w:iCs/>
          <w:lang w:val="ro-RO"/>
        </w:rPr>
        <w:t xml:space="preserve"> </w:t>
      </w:r>
      <w:r w:rsidRPr="007A13D1">
        <w:rPr>
          <w:lang w:val="ro-RO"/>
        </w:rPr>
        <w:t>printr-un protocol</w:t>
      </w:r>
      <w:r w:rsidR="00473226">
        <w:rPr>
          <w:lang w:val="ro-RO"/>
        </w:rPr>
        <w:t xml:space="preserve"> de înregistrare/login</w:t>
      </w:r>
      <w:r>
        <w:rPr>
          <w:lang w:val="ro-RO"/>
        </w:rPr>
        <w:t xml:space="preserve"> care permite verificarea </w:t>
      </w:r>
      <w:r w:rsidR="001D6C70">
        <w:rPr>
          <w:lang w:val="ro-RO"/>
        </w:rPr>
        <w:t>utilizatorilor și atribuire</w:t>
      </w:r>
      <w:r w:rsidR="00473226">
        <w:rPr>
          <w:lang w:val="ro-RO"/>
        </w:rPr>
        <w:t>a spațiului de lucru corespunzător acestora.</w:t>
      </w:r>
    </w:p>
    <w:p w:rsidR="007A13D1" w:rsidRPr="00804EC8" w:rsidRDefault="007A13D1" w:rsidP="007A13D1">
      <w:pPr>
        <w:pStyle w:val="p1a"/>
      </w:pPr>
      <w:r>
        <w:rPr>
          <w:lang w:val="ro-RO"/>
        </w:rPr>
        <w:t xml:space="preserve">• </w:t>
      </w:r>
      <w:r w:rsidR="00473226">
        <w:rPr>
          <w:b/>
          <w:lang w:val="ro-RO"/>
        </w:rPr>
        <w:t>Distribuirea resurselor specifice fiecărui client</w:t>
      </w:r>
      <w:r>
        <w:rPr>
          <w:b/>
          <w:lang w:val="ro-RO"/>
        </w:rPr>
        <w:t xml:space="preserve">. </w:t>
      </w:r>
      <w:r w:rsidR="00473226">
        <w:rPr>
          <w:lang w:val="ro-RO"/>
        </w:rPr>
        <w:t xml:space="preserve">Serverul se asigură că datele de login specifice clientului </w:t>
      </w:r>
      <w:r w:rsidR="003D55FB">
        <w:rPr>
          <w:lang w:val="ro-RO"/>
        </w:rPr>
        <w:t xml:space="preserve">au fost validate și folosindu-se de acestea distribuie acces clientului la ele. </w:t>
      </w:r>
    </w:p>
    <w:p w:rsidR="007A13D1" w:rsidRPr="00804EC8" w:rsidRDefault="007A13D1" w:rsidP="007A13D1">
      <w:pPr>
        <w:pStyle w:val="p1a"/>
        <w:rPr>
          <w:b/>
          <w:lang w:val="ro-RO"/>
        </w:rPr>
      </w:pPr>
      <w:r>
        <w:rPr>
          <w:lang w:val="ro-RO"/>
        </w:rPr>
        <w:t xml:space="preserve">• </w:t>
      </w:r>
      <w:r w:rsidR="00804EC8">
        <w:rPr>
          <w:b/>
          <w:lang w:val="ro-RO"/>
        </w:rPr>
        <w:t xml:space="preserve">Protejarea datelor clienților față de ceilalți utilizatori interni. </w:t>
      </w:r>
      <w:r w:rsidR="00804EC8">
        <w:rPr>
          <w:lang w:val="ro-RO"/>
        </w:rPr>
        <w:t>Prin sistemul de login se asigură că datele unui client nu sunt intercalate cu datele celorlalți clienți și că clienții au acces doar la datele proprii.</w:t>
      </w:r>
    </w:p>
    <w:p w:rsidR="007A13D1" w:rsidRDefault="007A13D1" w:rsidP="007A13D1">
      <w:pPr>
        <w:pStyle w:val="p1a"/>
        <w:rPr>
          <w:lang w:val="ro-RO"/>
        </w:rPr>
      </w:pPr>
      <w:r>
        <w:rPr>
          <w:lang w:val="ro-RO"/>
        </w:rPr>
        <w:t xml:space="preserve">• </w:t>
      </w:r>
      <w:r w:rsidR="00804EC8">
        <w:rPr>
          <w:b/>
          <w:lang w:val="ro-RO"/>
        </w:rPr>
        <w:t>Persistența fișierelor</w:t>
      </w:r>
      <w:r>
        <w:rPr>
          <w:b/>
          <w:lang w:val="ro-RO"/>
        </w:rPr>
        <w:t xml:space="preserve">. </w:t>
      </w:r>
      <w:r w:rsidR="00804EC8">
        <w:rPr>
          <w:lang w:val="ro-RO"/>
        </w:rPr>
        <w:t>Server-ul se asigură că datele clienților au fost salvate în caz că acesta a fost închis de administrator sau a avut o eroare și a picat</w:t>
      </w:r>
      <w:r w:rsidR="000266CE">
        <w:rPr>
          <w:lang w:val="ro-RO"/>
        </w:rPr>
        <w:t xml:space="preserve"> </w:t>
      </w:r>
      <w:r w:rsidR="00804EC8">
        <w:rPr>
          <w:lang w:val="ro-RO"/>
        </w:rPr>
        <w:t>.</w:t>
      </w:r>
      <w:r w:rsidR="000266CE">
        <w:rPr>
          <w:lang w:val="ro-RO"/>
        </w:rPr>
        <w:t xml:space="preserve"> De asemeni, serverul alocă utilizatorilor câte un fișier individual in functie de numele acestora in care sunt salvate datele sensibile(sensitive data).</w:t>
      </w:r>
    </w:p>
    <w:p w:rsidR="00E3458E" w:rsidRDefault="00E3458E" w:rsidP="007A13D1">
      <w:pPr>
        <w:pStyle w:val="p1a"/>
        <w:rPr>
          <w:lang w:val="ro-RO"/>
        </w:rPr>
      </w:pPr>
    </w:p>
    <w:p w:rsidR="00E3458E" w:rsidRDefault="00E3458E" w:rsidP="00E3458E">
      <w:pPr>
        <w:pStyle w:val="heading2"/>
        <w:rPr>
          <w:lang w:val="ro-RO"/>
        </w:rPr>
      </w:pPr>
      <w:r>
        <w:rPr>
          <w:lang w:val="ro-RO"/>
        </w:rPr>
        <w:t>Diagramă arhitecturală</w:t>
      </w:r>
    </w:p>
    <w:p w:rsidR="00501CA2" w:rsidRDefault="007B1D25" w:rsidP="003F5238">
      <w:pPr>
        <w:pStyle w:val="image"/>
        <w:rPr>
          <w:lang w:val="ro-RO"/>
        </w:rPr>
      </w:pPr>
      <w:r>
        <w:rPr>
          <w:noProof/>
          <w:lang w:val="ro-RO" w:eastAsia="ro-RO"/>
        </w:rPr>
        <w:drawing>
          <wp:inline distT="0" distB="0" distL="0" distR="0">
            <wp:extent cx="5846002" cy="2719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3501" cy="2732137"/>
                    </a:xfrm>
                    <a:prstGeom prst="rect">
                      <a:avLst/>
                    </a:prstGeom>
                  </pic:spPr>
                </pic:pic>
              </a:graphicData>
            </a:graphic>
          </wp:inline>
        </w:drawing>
      </w:r>
      <w:r w:rsidR="00501CA2">
        <w:rPr>
          <w:lang w:val="ro-RO"/>
        </w:rPr>
        <w:br w:type="page"/>
      </w:r>
    </w:p>
    <w:p w:rsidR="00501CA2" w:rsidRDefault="00501CA2" w:rsidP="00501CA2">
      <w:pPr>
        <w:pStyle w:val="heading1"/>
        <w:rPr>
          <w:lang w:val="ro-RO"/>
        </w:rPr>
      </w:pPr>
      <w:r>
        <w:rPr>
          <w:lang w:val="ro-RO"/>
        </w:rPr>
        <w:lastRenderedPageBreak/>
        <w:t>Detalii de implementare</w:t>
      </w:r>
    </w:p>
    <w:p w:rsidR="00501CA2" w:rsidRDefault="000A65D9" w:rsidP="00501CA2">
      <w:pPr>
        <w:pStyle w:val="heading2"/>
        <w:spacing w:before="0"/>
        <w:rPr>
          <w:lang w:val="ro-RO"/>
        </w:rPr>
      </w:pPr>
      <w:r>
        <w:rPr>
          <w:lang w:val="ro-RO"/>
        </w:rPr>
        <w:t>Input-ul aplicației</w:t>
      </w:r>
      <w:r w:rsidR="00501CA2">
        <w:rPr>
          <w:lang w:val="ro-RO"/>
        </w:rPr>
        <w:t xml:space="preserve"> </w:t>
      </w:r>
    </w:p>
    <w:p w:rsidR="00501CA2" w:rsidRDefault="00501CA2" w:rsidP="00501CA2">
      <w:pPr>
        <w:pStyle w:val="bulletitem"/>
        <w:rPr>
          <w:lang w:val="ro-RO"/>
        </w:rPr>
      </w:pPr>
      <w:r>
        <w:rPr>
          <w:lang w:val="ro-RO"/>
        </w:rPr>
        <w:t>Utilizatorul</w:t>
      </w:r>
      <w:r w:rsidR="000A65D9">
        <w:rPr>
          <w:lang w:val="ro-RO"/>
        </w:rPr>
        <w:t xml:space="preserve"> alege să s</w:t>
      </w:r>
      <w:r w:rsidR="003F5238">
        <w:rPr>
          <w:lang w:val="ro-RO"/>
        </w:rPr>
        <w:t>e înregistreze dacă e prima dată când folosește aplicația sau să se logheze dacă are deja cont de utilizator și parolă master.</w:t>
      </w:r>
    </w:p>
    <w:p w:rsidR="00501CA2" w:rsidRDefault="003F5238" w:rsidP="00501CA2">
      <w:pPr>
        <w:pStyle w:val="bulletitem"/>
        <w:rPr>
          <w:lang w:val="ro-RO"/>
        </w:rPr>
      </w:pPr>
      <w:r>
        <w:rPr>
          <w:lang w:val="ro-RO"/>
        </w:rPr>
        <w:t>Utilizatorul poate apoi adăuga/organiza/încărca/șterge apoi datele specifice lui.</w:t>
      </w:r>
    </w:p>
    <w:p w:rsidR="00501CA2" w:rsidRDefault="00501CA2" w:rsidP="00501CA2">
      <w:pPr>
        <w:pStyle w:val="heading2"/>
        <w:rPr>
          <w:lang w:val="ro-RO"/>
        </w:rPr>
      </w:pPr>
      <w:r>
        <w:rPr>
          <w:lang w:val="ro-RO"/>
        </w:rPr>
        <w:t>Cod relevant</w:t>
      </w:r>
    </w:p>
    <w:p w:rsidR="00501CA2" w:rsidRDefault="003F5238" w:rsidP="00501CA2">
      <w:pPr>
        <w:pStyle w:val="bulletitem"/>
        <w:rPr>
          <w:lang w:val="ro-RO"/>
        </w:rPr>
      </w:pPr>
      <w:r>
        <w:rPr>
          <w:lang w:val="ro-RO"/>
        </w:rPr>
        <w:t>Functia de validare a username-ului sau parolei.</w:t>
      </w:r>
    </w:p>
    <w:p w:rsidR="00501CA2" w:rsidRDefault="00501CA2" w:rsidP="00501CA2">
      <w:pPr>
        <w:pStyle w:val="programcode"/>
        <w:rPr>
          <w:lang w:val="ro-RO"/>
        </w:rPr>
      </w:pP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bool loginCheck(char inBuffer[100], struct user users[100], int userIndex, int &amp;userID)</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t>char tokBuffer[100];</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t>CopyRightWord(inBuffer,tokBuffer);</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t>char *p;</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t>char login[] = "login";</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t>char sep[]= " ";</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t>bool command = false;</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t>bool user = false;</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t>bool password = false;</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t>if(strstr(inBuffer,"login") == NULL)</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return false;</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t>for(userID = 0; userID&lt;userIndex; userID++)</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t>{</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char buffer[100];</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strcpy(buffer,tokBuffer);</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p=strtok(buffer,sep);</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while(p!=NULL)</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if(strcmp(login,p)==0)</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w:t>
      </w:r>
      <w:r w:rsidRPr="00CF4B6D">
        <w:rPr>
          <w:rFonts w:ascii="Courier New" w:eastAsiaTheme="minorEastAsia" w:hAnsi="Courier New" w:cs="Courier New"/>
          <w:lang w:eastAsia="en-US"/>
        </w:rPr>
        <w:tab/>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command = true;</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if(strcmp(p,users[userID].name)==0)</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user = true;</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if(strcmp(p,users[userID].masterpass)==0)</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w:t>
      </w:r>
      <w:r w:rsidRPr="00CF4B6D">
        <w:rPr>
          <w:rFonts w:ascii="Courier New" w:eastAsiaTheme="minorEastAsia" w:hAnsi="Courier New" w:cs="Courier New"/>
          <w:lang w:eastAsia="en-US"/>
        </w:rPr>
        <w:tab/>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lastRenderedPageBreak/>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password = true;</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w:t>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p=strtok(NULL,sep);</w:t>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if(command == true &amp;&amp; user == true &amp;&amp; password == true)</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w:t>
      </w:r>
      <w:r w:rsidRPr="00CF4B6D">
        <w:rPr>
          <w:rFonts w:ascii="Courier New" w:eastAsiaTheme="minorEastAsia" w:hAnsi="Courier New" w:cs="Courier New"/>
          <w:lang w:eastAsia="en-US"/>
        </w:rPr>
        <w:tab/>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if(users[userID].logged_in == true)</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return false;</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else users[userID].logged_in = true;</w:t>
      </w:r>
      <w:r w:rsidRPr="00CF4B6D">
        <w:rPr>
          <w:rFonts w:ascii="Courier New" w:eastAsiaTheme="minorEastAsia" w:hAnsi="Courier New" w:cs="Courier New"/>
          <w:lang w:eastAsia="en-US"/>
        </w:rPr>
        <w:tab/>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return true;</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r>
      <w:r w:rsidRPr="00CF4B6D">
        <w:rPr>
          <w:rFonts w:ascii="Courier New" w:eastAsiaTheme="minorEastAsia" w:hAnsi="Courier New" w:cs="Courier New"/>
          <w:lang w:eastAsia="en-US"/>
        </w:rPr>
        <w:tab/>
        <w:t>}</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t>}</w:t>
      </w:r>
      <w:r w:rsidRPr="00CF4B6D">
        <w:rPr>
          <w:rFonts w:ascii="Courier New" w:eastAsiaTheme="minorEastAsia" w:hAnsi="Courier New" w:cs="Courier New"/>
          <w:lang w:eastAsia="en-US"/>
        </w:rPr>
        <w:tab/>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ab/>
        <w:t>return false;</w:t>
      </w:r>
    </w:p>
    <w:p w:rsidR="00CF4B6D" w:rsidRPr="00CF4B6D" w:rsidRDefault="00CF4B6D" w:rsidP="00CF4B6D">
      <w:pPr>
        <w:overflowPunct/>
        <w:spacing w:line="240" w:lineRule="auto"/>
        <w:ind w:firstLine="0"/>
        <w:jc w:val="left"/>
        <w:textAlignment w:val="auto"/>
        <w:rPr>
          <w:rFonts w:ascii="Courier New" w:eastAsiaTheme="minorEastAsia" w:hAnsi="Courier New" w:cs="Courier New"/>
          <w:lang w:eastAsia="en-US"/>
        </w:rPr>
      </w:pPr>
      <w:r w:rsidRPr="00CF4B6D">
        <w:rPr>
          <w:rFonts w:ascii="Courier New" w:eastAsiaTheme="minorEastAsia" w:hAnsi="Courier New" w:cs="Courier New"/>
          <w:lang w:eastAsia="en-US"/>
        </w:rPr>
        <w:t>}</w:t>
      </w:r>
    </w:p>
    <w:p w:rsidR="00A278ED" w:rsidRDefault="00A278ED" w:rsidP="00A278ED">
      <w:pPr>
        <w:pStyle w:val="heading1"/>
      </w:pPr>
      <w:r>
        <w:t>Concluzii</w:t>
      </w:r>
      <w:r w:rsidR="007A22BF">
        <w:t>:</w:t>
      </w:r>
    </w:p>
    <w:p w:rsidR="00A278ED" w:rsidRDefault="00A278ED" w:rsidP="00A278ED">
      <w:pPr>
        <w:pStyle w:val="p1a"/>
        <w:rPr>
          <w:lang w:val="ro-RO"/>
        </w:rPr>
      </w:pPr>
      <w:r>
        <w:rPr>
          <w:lang w:val="ro-RO"/>
        </w:rPr>
        <w:t>”</w:t>
      </w:r>
      <w:r w:rsidR="003F5238">
        <w:rPr>
          <w:lang w:val="ro-RO"/>
        </w:rPr>
        <w:t>Password Manager</w:t>
      </w:r>
      <w:r w:rsidR="003F5238">
        <w:t>”</w:t>
      </w:r>
      <w:r w:rsidR="007A22BF">
        <w:t xml:space="preserve"> se adresează clienților care au nevoie de o aplicație simplă de management a parolelor ce asigură o persistență a datelor în cazuri special</w:t>
      </w:r>
      <w:r w:rsidR="000266CE">
        <w:t>e</w:t>
      </w:r>
      <w:r w:rsidR="007A22BF">
        <w:t xml:space="preserve"> și o manipulare ușoară a acestora.</w:t>
      </w:r>
      <w:r>
        <w:rPr>
          <w:lang w:val="ro-RO"/>
        </w:rPr>
        <w:t xml:space="preserve"> </w:t>
      </w:r>
    </w:p>
    <w:p w:rsidR="003000ED" w:rsidRDefault="003000ED" w:rsidP="003000ED">
      <w:pPr>
        <w:pStyle w:val="heading2"/>
        <w:rPr>
          <w:lang w:val="ro-RO"/>
        </w:rPr>
      </w:pPr>
      <w:r>
        <w:rPr>
          <w:lang w:val="ro-RO"/>
        </w:rPr>
        <w:t xml:space="preserve">Îmbunătățiri posibile: </w:t>
      </w:r>
    </w:p>
    <w:p w:rsidR="003000ED" w:rsidRDefault="003000ED" w:rsidP="003000ED">
      <w:pPr>
        <w:pStyle w:val="p1a"/>
        <w:rPr>
          <w:lang w:val="ro-RO"/>
        </w:rPr>
      </w:pPr>
      <w:r>
        <w:rPr>
          <w:lang w:val="ro-RO"/>
        </w:rPr>
        <w:t>Ca un adaos la funcționalitatea de bază, prezentată și deja existentă a aplicației, aceasta se poate îmbunătăți prin următoarele:</w:t>
      </w:r>
    </w:p>
    <w:p w:rsidR="003000ED" w:rsidRPr="003000ED" w:rsidRDefault="003000ED" w:rsidP="003000ED">
      <w:pPr>
        <w:pStyle w:val="bulletitem"/>
        <w:rPr>
          <w:b/>
          <w:lang w:val="ro-RO"/>
        </w:rPr>
      </w:pPr>
      <w:r w:rsidRPr="003000ED">
        <w:rPr>
          <w:b/>
          <w:lang w:val="ro-RO"/>
        </w:rPr>
        <w:t>Implement</w:t>
      </w:r>
      <w:r w:rsidR="007A22BF">
        <w:rPr>
          <w:b/>
          <w:lang w:val="ro-RO"/>
        </w:rPr>
        <w:t>area unui sistem de criptare</w:t>
      </w:r>
      <w:r w:rsidR="007A22BF">
        <w:rPr>
          <w:lang w:val="ro-RO"/>
        </w:rPr>
        <w:t>. Se va construi un sistem care să cripteze parolele salvate de către utilizatori.</w:t>
      </w:r>
      <w:r>
        <w:rPr>
          <w:lang w:val="ro-RO"/>
        </w:rPr>
        <w:t>.</w:t>
      </w:r>
    </w:p>
    <w:p w:rsidR="003000ED" w:rsidRPr="003000ED" w:rsidRDefault="007A22BF" w:rsidP="003000ED">
      <w:pPr>
        <w:pStyle w:val="bulletitem"/>
        <w:rPr>
          <w:b/>
          <w:lang w:val="ro-RO"/>
        </w:rPr>
      </w:pPr>
      <w:r>
        <w:rPr>
          <w:b/>
          <w:lang w:val="ro-RO"/>
        </w:rPr>
        <w:t>Implementarea</w:t>
      </w:r>
      <w:r w:rsidR="003000ED">
        <w:rPr>
          <w:b/>
          <w:lang w:val="ro-RO"/>
        </w:rPr>
        <w:t xml:space="preserve"> unei interfețe grafice folosind Qt / GTK+</w:t>
      </w:r>
      <w:r w:rsidR="003000ED" w:rsidRPr="003000ED">
        <w:rPr>
          <w:lang w:val="ro-RO"/>
        </w:rPr>
        <w:t>.</w:t>
      </w:r>
      <w:r>
        <w:rPr>
          <w:lang w:val="ro-RO"/>
        </w:rPr>
        <w:t xml:space="preserve"> Pentru acces mai ușor la date și realizarea operațiunilor enumerate mai sus într-un mod mai user-friendly se poate folosi o interfață.</w:t>
      </w:r>
    </w:p>
    <w:p w:rsidR="004929EB" w:rsidRPr="004929EB" w:rsidRDefault="004929EB" w:rsidP="004929EB">
      <w:pPr>
        <w:pStyle w:val="heading1"/>
        <w:rPr>
          <w:lang w:val="en-GB"/>
        </w:rPr>
      </w:pPr>
      <w:r>
        <w:rPr>
          <w:lang w:val="ro-RO"/>
        </w:rPr>
        <w:t>Bibliografie</w:t>
      </w:r>
      <w:r>
        <w:rPr>
          <w:lang w:val="en-GB"/>
        </w:rPr>
        <w:t>:</w:t>
      </w:r>
    </w:p>
    <w:p w:rsidR="007A22BF" w:rsidRPr="004929EB" w:rsidRDefault="004D2862" w:rsidP="007A22BF">
      <w:pPr>
        <w:pStyle w:val="bulletitem"/>
        <w:rPr>
          <w:lang w:val="ro-RO"/>
        </w:rPr>
      </w:pPr>
      <w:hyperlink r:id="rId10" w:history="1">
        <w:r w:rsidR="007A22BF" w:rsidRPr="00FE0687">
          <w:rPr>
            <w:rStyle w:val="Hyperlink"/>
          </w:rPr>
          <w:t>https://en.wikipedia.org/wiki/Transmission_Control_Protocol</w:t>
        </w:r>
      </w:hyperlink>
    </w:p>
    <w:p w:rsidR="004929EB" w:rsidRPr="007A22BF" w:rsidRDefault="004929EB" w:rsidP="004929EB">
      <w:pPr>
        <w:pStyle w:val="bulletitem"/>
        <w:rPr>
          <w:lang w:val="ro-RO"/>
        </w:rPr>
      </w:pPr>
      <w:r w:rsidRPr="004929EB">
        <w:rPr>
          <w:lang w:val="ro-RO"/>
        </w:rPr>
        <w:t>http://stackoverflow.com/questions/11580944/client-to-server-authentication-in-c-using-sockets</w:t>
      </w:r>
    </w:p>
    <w:p w:rsidR="00C94DAF" w:rsidRPr="003000ED" w:rsidRDefault="00C94DAF" w:rsidP="007A22BF">
      <w:pPr>
        <w:pStyle w:val="bulletitem"/>
        <w:rPr>
          <w:lang w:val="ro-RO"/>
        </w:rPr>
      </w:pPr>
      <w:r w:rsidRPr="00C94DAF">
        <w:rPr>
          <w:lang w:val="ro-RO"/>
        </w:rPr>
        <w:t>http://vichargrave.com/network-programming-design-patterns-in-c/</w:t>
      </w:r>
    </w:p>
    <w:sectPr w:rsidR="00C94DAF" w:rsidRPr="003000ED" w:rsidSect="00CE7667">
      <w:footerReference w:type="first" r:id="rId11"/>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862" w:rsidRDefault="004D2862">
      <w:r>
        <w:separator/>
      </w:r>
    </w:p>
  </w:endnote>
  <w:endnote w:type="continuationSeparator" w:id="0">
    <w:p w:rsidR="004D2862" w:rsidRDefault="004D2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0266CE">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862" w:rsidRDefault="004D2862" w:rsidP="00895F20">
      <w:pPr>
        <w:ind w:firstLine="0"/>
      </w:pPr>
      <w:r>
        <w:separator/>
      </w:r>
    </w:p>
  </w:footnote>
  <w:footnote w:type="continuationSeparator" w:id="0">
    <w:p w:rsidR="004D2862" w:rsidRDefault="004D2862"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2AAE132E"/>
    <w:multiLevelType w:val="hybridMultilevel"/>
    <w:tmpl w:val="D45ED696"/>
    <w:lvl w:ilvl="0" w:tplc="FA7ADD06">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1662136"/>
    <w:multiLevelType w:val="hybridMultilevel"/>
    <w:tmpl w:val="DFDCA214"/>
    <w:lvl w:ilvl="0" w:tplc="70B06AB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4"/>
  </w:num>
  <w:num w:numId="4">
    <w:abstractNumId w:val="16"/>
  </w:num>
  <w:num w:numId="5">
    <w:abstractNumId w:val="18"/>
  </w:num>
  <w:num w:numId="6">
    <w:abstractNumId w:val="13"/>
  </w:num>
  <w:num w:numId="7">
    <w:abstractNumId w:val="9"/>
  </w:num>
  <w:num w:numId="8">
    <w:abstractNumId w:val="16"/>
  </w:num>
  <w:num w:numId="9">
    <w:abstractNumId w:val="8"/>
  </w:num>
  <w:num w:numId="10">
    <w:abstractNumId w:val="18"/>
  </w:num>
  <w:num w:numId="11">
    <w:abstractNumId w:val="10"/>
  </w:num>
  <w:num w:numId="12">
    <w:abstractNumId w:val="14"/>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5"/>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
  <w:rsids>
    <w:rsidRoot w:val="009D505F"/>
    <w:rsid w:val="0000056A"/>
    <w:rsid w:val="00001D94"/>
    <w:rsid w:val="000058CD"/>
    <w:rsid w:val="00006405"/>
    <w:rsid w:val="00007F40"/>
    <w:rsid w:val="00013CBF"/>
    <w:rsid w:val="00015441"/>
    <w:rsid w:val="0002597B"/>
    <w:rsid w:val="00025D8F"/>
    <w:rsid w:val="000266CE"/>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A65D9"/>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23670"/>
    <w:rsid w:val="0013193E"/>
    <w:rsid w:val="001362F0"/>
    <w:rsid w:val="0013666A"/>
    <w:rsid w:val="00145AF7"/>
    <w:rsid w:val="00162CC8"/>
    <w:rsid w:val="00163AF4"/>
    <w:rsid w:val="00164D7E"/>
    <w:rsid w:val="0016678D"/>
    <w:rsid w:val="00172752"/>
    <w:rsid w:val="00172A1B"/>
    <w:rsid w:val="0018335E"/>
    <w:rsid w:val="00185973"/>
    <w:rsid w:val="00187E43"/>
    <w:rsid w:val="00190935"/>
    <w:rsid w:val="00197686"/>
    <w:rsid w:val="001A0E09"/>
    <w:rsid w:val="001B255B"/>
    <w:rsid w:val="001B3097"/>
    <w:rsid w:val="001B4547"/>
    <w:rsid w:val="001B4A7C"/>
    <w:rsid w:val="001D3E27"/>
    <w:rsid w:val="001D53EB"/>
    <w:rsid w:val="001D6C70"/>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309"/>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00ED"/>
    <w:rsid w:val="003025A7"/>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3287"/>
    <w:rsid w:val="00376180"/>
    <w:rsid w:val="00377276"/>
    <w:rsid w:val="00377424"/>
    <w:rsid w:val="00394942"/>
    <w:rsid w:val="003949F3"/>
    <w:rsid w:val="00397ED0"/>
    <w:rsid w:val="003A3A01"/>
    <w:rsid w:val="003B0216"/>
    <w:rsid w:val="003B13D1"/>
    <w:rsid w:val="003B2F07"/>
    <w:rsid w:val="003B33F7"/>
    <w:rsid w:val="003B7599"/>
    <w:rsid w:val="003C1A34"/>
    <w:rsid w:val="003C3B83"/>
    <w:rsid w:val="003C4911"/>
    <w:rsid w:val="003C5BCA"/>
    <w:rsid w:val="003D55FB"/>
    <w:rsid w:val="003D6CE6"/>
    <w:rsid w:val="003D6DAC"/>
    <w:rsid w:val="003E2A5E"/>
    <w:rsid w:val="003E3032"/>
    <w:rsid w:val="003E5A23"/>
    <w:rsid w:val="003F185F"/>
    <w:rsid w:val="003F1DCF"/>
    <w:rsid w:val="003F4765"/>
    <w:rsid w:val="003F5238"/>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2A0"/>
    <w:rsid w:val="00442A6C"/>
    <w:rsid w:val="004435BA"/>
    <w:rsid w:val="00444190"/>
    <w:rsid w:val="00453C76"/>
    <w:rsid w:val="00454DD4"/>
    <w:rsid w:val="00456287"/>
    <w:rsid w:val="004705AF"/>
    <w:rsid w:val="00471B63"/>
    <w:rsid w:val="0047305E"/>
    <w:rsid w:val="00473226"/>
    <w:rsid w:val="00473617"/>
    <w:rsid w:val="00476386"/>
    <w:rsid w:val="00477C52"/>
    <w:rsid w:val="00477F90"/>
    <w:rsid w:val="00482E0F"/>
    <w:rsid w:val="0048344D"/>
    <w:rsid w:val="00484DD3"/>
    <w:rsid w:val="00486D71"/>
    <w:rsid w:val="004918B5"/>
    <w:rsid w:val="004929EB"/>
    <w:rsid w:val="004956C3"/>
    <w:rsid w:val="00495761"/>
    <w:rsid w:val="00496B54"/>
    <w:rsid w:val="00497AD6"/>
    <w:rsid w:val="004C20E7"/>
    <w:rsid w:val="004C2656"/>
    <w:rsid w:val="004C2812"/>
    <w:rsid w:val="004D189F"/>
    <w:rsid w:val="004D2862"/>
    <w:rsid w:val="004D49E8"/>
    <w:rsid w:val="004D4E83"/>
    <w:rsid w:val="004D6665"/>
    <w:rsid w:val="004D7C52"/>
    <w:rsid w:val="004E0C9D"/>
    <w:rsid w:val="004F16B4"/>
    <w:rsid w:val="004F6474"/>
    <w:rsid w:val="00500895"/>
    <w:rsid w:val="005010B4"/>
    <w:rsid w:val="00501B8C"/>
    <w:rsid w:val="00501CA2"/>
    <w:rsid w:val="0050369B"/>
    <w:rsid w:val="00504743"/>
    <w:rsid w:val="00511908"/>
    <w:rsid w:val="00512421"/>
    <w:rsid w:val="0051658B"/>
    <w:rsid w:val="00521BC8"/>
    <w:rsid w:val="0052599C"/>
    <w:rsid w:val="00531E07"/>
    <w:rsid w:val="0053704E"/>
    <w:rsid w:val="0053710F"/>
    <w:rsid w:val="005377DD"/>
    <w:rsid w:val="00550D74"/>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041F"/>
    <w:rsid w:val="005F4EB3"/>
    <w:rsid w:val="00604BA8"/>
    <w:rsid w:val="006052E9"/>
    <w:rsid w:val="0061213E"/>
    <w:rsid w:val="0061522E"/>
    <w:rsid w:val="00616817"/>
    <w:rsid w:val="006258CB"/>
    <w:rsid w:val="00625C35"/>
    <w:rsid w:val="00625C3B"/>
    <w:rsid w:val="00627CE7"/>
    <w:rsid w:val="00627D6A"/>
    <w:rsid w:val="00631A9F"/>
    <w:rsid w:val="00637DFE"/>
    <w:rsid w:val="00642073"/>
    <w:rsid w:val="0064640D"/>
    <w:rsid w:val="006469B8"/>
    <w:rsid w:val="00650CEB"/>
    <w:rsid w:val="00652F62"/>
    <w:rsid w:val="00653A1B"/>
    <w:rsid w:val="0065405B"/>
    <w:rsid w:val="00656155"/>
    <w:rsid w:val="0066250C"/>
    <w:rsid w:val="006713CE"/>
    <w:rsid w:val="00673747"/>
    <w:rsid w:val="00674CEB"/>
    <w:rsid w:val="006750C2"/>
    <w:rsid w:val="006778FD"/>
    <w:rsid w:val="00680248"/>
    <w:rsid w:val="0068057D"/>
    <w:rsid w:val="006856F2"/>
    <w:rsid w:val="00690F07"/>
    <w:rsid w:val="006968F0"/>
    <w:rsid w:val="006A1D3F"/>
    <w:rsid w:val="006A5D0F"/>
    <w:rsid w:val="006A645F"/>
    <w:rsid w:val="006B184A"/>
    <w:rsid w:val="006C0AD3"/>
    <w:rsid w:val="006C35C3"/>
    <w:rsid w:val="006C74CC"/>
    <w:rsid w:val="006D63CD"/>
    <w:rsid w:val="006E00D5"/>
    <w:rsid w:val="006E031A"/>
    <w:rsid w:val="006F077C"/>
    <w:rsid w:val="006F1F04"/>
    <w:rsid w:val="006F257F"/>
    <w:rsid w:val="006F5817"/>
    <w:rsid w:val="007027E6"/>
    <w:rsid w:val="0070371D"/>
    <w:rsid w:val="00706A12"/>
    <w:rsid w:val="00714E9D"/>
    <w:rsid w:val="00722FCD"/>
    <w:rsid w:val="007231A6"/>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13D1"/>
    <w:rsid w:val="007A22BF"/>
    <w:rsid w:val="007A3249"/>
    <w:rsid w:val="007A52AC"/>
    <w:rsid w:val="007B04DC"/>
    <w:rsid w:val="007B1D25"/>
    <w:rsid w:val="007B722C"/>
    <w:rsid w:val="007C1B8F"/>
    <w:rsid w:val="007C7941"/>
    <w:rsid w:val="007D0A21"/>
    <w:rsid w:val="007D1350"/>
    <w:rsid w:val="007D27C4"/>
    <w:rsid w:val="007D3F01"/>
    <w:rsid w:val="007E0352"/>
    <w:rsid w:val="007E32E4"/>
    <w:rsid w:val="007F3BF6"/>
    <w:rsid w:val="00804EC8"/>
    <w:rsid w:val="00807BBC"/>
    <w:rsid w:val="00810F00"/>
    <w:rsid w:val="0081281B"/>
    <w:rsid w:val="008141F8"/>
    <w:rsid w:val="008175BD"/>
    <w:rsid w:val="008250DF"/>
    <w:rsid w:val="00826E03"/>
    <w:rsid w:val="00831B2C"/>
    <w:rsid w:val="008338A5"/>
    <w:rsid w:val="0083409A"/>
    <w:rsid w:val="00837AB8"/>
    <w:rsid w:val="0084658F"/>
    <w:rsid w:val="00847330"/>
    <w:rsid w:val="00850810"/>
    <w:rsid w:val="00852E68"/>
    <w:rsid w:val="00871A19"/>
    <w:rsid w:val="00872347"/>
    <w:rsid w:val="00873A48"/>
    <w:rsid w:val="00874CBC"/>
    <w:rsid w:val="00877B7B"/>
    <w:rsid w:val="008940AB"/>
    <w:rsid w:val="008946C9"/>
    <w:rsid w:val="00895F20"/>
    <w:rsid w:val="008A281F"/>
    <w:rsid w:val="008A6E4E"/>
    <w:rsid w:val="008A7007"/>
    <w:rsid w:val="008A7B46"/>
    <w:rsid w:val="008B1558"/>
    <w:rsid w:val="008B225D"/>
    <w:rsid w:val="008B25C8"/>
    <w:rsid w:val="008B40E2"/>
    <w:rsid w:val="008B42D1"/>
    <w:rsid w:val="008B4C1F"/>
    <w:rsid w:val="008B4F10"/>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05F"/>
    <w:rsid w:val="009D5432"/>
    <w:rsid w:val="009D627C"/>
    <w:rsid w:val="009E0616"/>
    <w:rsid w:val="009E388E"/>
    <w:rsid w:val="009E4E69"/>
    <w:rsid w:val="009E649D"/>
    <w:rsid w:val="009F73DF"/>
    <w:rsid w:val="009F7FCE"/>
    <w:rsid w:val="00A06578"/>
    <w:rsid w:val="00A10B22"/>
    <w:rsid w:val="00A24F12"/>
    <w:rsid w:val="00A2627C"/>
    <w:rsid w:val="00A26846"/>
    <w:rsid w:val="00A278ED"/>
    <w:rsid w:val="00A32D1E"/>
    <w:rsid w:val="00A33255"/>
    <w:rsid w:val="00A3516F"/>
    <w:rsid w:val="00A35229"/>
    <w:rsid w:val="00A37FEA"/>
    <w:rsid w:val="00A42D6A"/>
    <w:rsid w:val="00A442F2"/>
    <w:rsid w:val="00A504B6"/>
    <w:rsid w:val="00A50784"/>
    <w:rsid w:val="00A52DF4"/>
    <w:rsid w:val="00A57525"/>
    <w:rsid w:val="00A64777"/>
    <w:rsid w:val="00A652A7"/>
    <w:rsid w:val="00A81874"/>
    <w:rsid w:val="00A82F18"/>
    <w:rsid w:val="00A83872"/>
    <w:rsid w:val="00A856A6"/>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043B"/>
    <w:rsid w:val="00C415F6"/>
    <w:rsid w:val="00C43226"/>
    <w:rsid w:val="00C43737"/>
    <w:rsid w:val="00C44013"/>
    <w:rsid w:val="00C453BD"/>
    <w:rsid w:val="00C45C81"/>
    <w:rsid w:val="00C46EFA"/>
    <w:rsid w:val="00C51C56"/>
    <w:rsid w:val="00C60104"/>
    <w:rsid w:val="00C6285A"/>
    <w:rsid w:val="00C62E7B"/>
    <w:rsid w:val="00C706F8"/>
    <w:rsid w:val="00C73FE1"/>
    <w:rsid w:val="00C8067F"/>
    <w:rsid w:val="00C837A2"/>
    <w:rsid w:val="00C91263"/>
    <w:rsid w:val="00C94DAF"/>
    <w:rsid w:val="00CB2916"/>
    <w:rsid w:val="00CD0021"/>
    <w:rsid w:val="00CD0BD7"/>
    <w:rsid w:val="00CD4538"/>
    <w:rsid w:val="00CE223C"/>
    <w:rsid w:val="00CE7667"/>
    <w:rsid w:val="00CF3131"/>
    <w:rsid w:val="00CF3BE1"/>
    <w:rsid w:val="00CF4B6D"/>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D203C"/>
    <w:rsid w:val="00DE09DF"/>
    <w:rsid w:val="00DE2420"/>
    <w:rsid w:val="00DE7B95"/>
    <w:rsid w:val="00DF1892"/>
    <w:rsid w:val="00DF45D3"/>
    <w:rsid w:val="00E02E86"/>
    <w:rsid w:val="00E10D75"/>
    <w:rsid w:val="00E14595"/>
    <w:rsid w:val="00E15CDF"/>
    <w:rsid w:val="00E213DC"/>
    <w:rsid w:val="00E323DF"/>
    <w:rsid w:val="00E3458E"/>
    <w:rsid w:val="00E44646"/>
    <w:rsid w:val="00E46F15"/>
    <w:rsid w:val="00E50599"/>
    <w:rsid w:val="00E5102D"/>
    <w:rsid w:val="00E5254C"/>
    <w:rsid w:val="00E54D10"/>
    <w:rsid w:val="00E60F8C"/>
    <w:rsid w:val="00E73553"/>
    <w:rsid w:val="00E76629"/>
    <w:rsid w:val="00E774B9"/>
    <w:rsid w:val="00E87339"/>
    <w:rsid w:val="00E87C24"/>
    <w:rsid w:val="00E95C19"/>
    <w:rsid w:val="00EA69A4"/>
    <w:rsid w:val="00EB0717"/>
    <w:rsid w:val="00EB4862"/>
    <w:rsid w:val="00EB4F99"/>
    <w:rsid w:val="00EB6167"/>
    <w:rsid w:val="00EC2435"/>
    <w:rsid w:val="00EC76EB"/>
    <w:rsid w:val="00ED4B90"/>
    <w:rsid w:val="00ED6091"/>
    <w:rsid w:val="00ED7014"/>
    <w:rsid w:val="00ED7231"/>
    <w:rsid w:val="00EE1957"/>
    <w:rsid w:val="00EE516F"/>
    <w:rsid w:val="00EF07AE"/>
    <w:rsid w:val="00F05ABA"/>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758"/>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BE51A4"/>
  <w15:docId w15:val="{4E6DDEDE-733E-4F7B-B0E3-80DD971B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urake9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Transmission_Control_Protocol" TargetMode="Externa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Internal%20Seagate\Facultate%20Info%20UAIC\Anul%20II\Semestrul%20I%20(eu)\Retele%20de%20Calculatoare\Tema%202%20-%20Documentatie%20Proiect\splnproc1110\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2FCE3-718A-408E-BCC3-B397C93D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1160</TotalTime>
  <Pages>5</Pages>
  <Words>956</Words>
  <Characters>5551</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Tudor-George Motrescu</dc:creator>
  <dc:description>Formats and macros for Springer Lecture Notes</dc:description>
  <cp:lastModifiedBy>Tudor-George Motrescu</cp:lastModifiedBy>
  <cp:revision>16</cp:revision>
  <dcterms:created xsi:type="dcterms:W3CDTF">2015-12-16T17:42:00Z</dcterms:created>
  <dcterms:modified xsi:type="dcterms:W3CDTF">2017-01-26T11:27:00Z</dcterms:modified>
</cp:coreProperties>
</file>